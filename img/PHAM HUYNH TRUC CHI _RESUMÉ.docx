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03D988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28D5FB1" w14:textId="3B572A42" w:rsidR="00692703" w:rsidRPr="00CF1A49" w:rsidRDefault="00C36322" w:rsidP="00913946">
            <w:pPr>
              <w:pStyle w:val="Title"/>
            </w:pPr>
            <w:r>
              <w:t>pham huynh truc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chi</w:t>
            </w:r>
          </w:p>
          <w:p w14:paraId="049CC147" w14:textId="1FFB8C85" w:rsidR="00692703" w:rsidRPr="00CF1A49" w:rsidRDefault="00C36322" w:rsidP="00913946">
            <w:pPr>
              <w:pStyle w:val="ContactInfo"/>
              <w:contextualSpacing w:val="0"/>
            </w:pPr>
            <w:r>
              <w:t>Ho Chi Minh City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4BFA0CE80D14D7CB947DA6CB021167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0908.908.107</w:t>
            </w:r>
          </w:p>
          <w:p w14:paraId="0CAF6836" w14:textId="3959999B" w:rsidR="00692703" w:rsidRPr="00CF1A49" w:rsidRDefault="00C36322" w:rsidP="00913946">
            <w:pPr>
              <w:pStyle w:val="ContactInfoEmphasis"/>
              <w:contextualSpacing w:val="0"/>
            </w:pPr>
            <w:r>
              <w:t>Gmail: chipham</w:t>
            </w:r>
            <w:r w:rsidR="009B650C">
              <w:t>2698</w:t>
            </w:r>
            <w:r>
              <w:t>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2E5FE337C91A4B9F97F63A0A7E58842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Facebook: chichitruc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B4EA1B8384D347F888E6CFBE474CC8F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Github: chipham</w:t>
            </w:r>
            <w:r w:rsidR="005710A2">
              <w:t>2698</w:t>
            </w:r>
            <w:r>
              <w:t>@gmail.com</w:t>
            </w:r>
          </w:p>
        </w:tc>
      </w:tr>
      <w:tr w:rsidR="009571D8" w:rsidRPr="00CF1A49" w14:paraId="56F92782" w14:textId="77777777" w:rsidTr="00692703">
        <w:tc>
          <w:tcPr>
            <w:tcW w:w="9360" w:type="dxa"/>
            <w:tcMar>
              <w:top w:w="432" w:type="dxa"/>
            </w:tcMar>
          </w:tcPr>
          <w:p w14:paraId="16124BF8" w14:textId="2BDCE7E4" w:rsidR="001755A8" w:rsidRPr="00CF1A49" w:rsidRDefault="0087314B" w:rsidP="00913946">
            <w:pPr>
              <w:contextualSpacing w:val="0"/>
            </w:pPr>
            <w:r w:rsidRPr="0087314B">
              <w:t>I'm currently a Fresh Graduate of HUFLIT University with specialize in advance software technology.</w:t>
            </w:r>
            <w:r w:rsidR="00C36322" w:rsidRPr="00C36322">
              <w:t xml:space="preserve"> Learning new languages and technologies is what I am passionate about. I am willing to help others and tend to work well within group.</w:t>
            </w:r>
          </w:p>
        </w:tc>
      </w:tr>
    </w:tbl>
    <w:p w14:paraId="2F6D8BD5" w14:textId="77777777" w:rsidR="004E01EB" w:rsidRPr="00CF1A49" w:rsidRDefault="00FA105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7C6C9573C5564BBBA9CF93B9C3AA5EAD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A84C896" w14:textId="77777777" w:rsidTr="00C36322">
        <w:tc>
          <w:tcPr>
            <w:tcW w:w="9290" w:type="dxa"/>
          </w:tcPr>
          <w:p w14:paraId="189A298C" w14:textId="5912FC76" w:rsidR="001D0BF1" w:rsidRPr="00CF1A49" w:rsidRDefault="00C36322" w:rsidP="001D0BF1">
            <w:pPr>
              <w:pStyle w:val="Heading3"/>
              <w:contextualSpacing w:val="0"/>
              <w:outlineLvl w:val="2"/>
            </w:pPr>
            <w:r>
              <w:t>201</w:t>
            </w:r>
            <w:r w:rsidR="00283A78">
              <w:t>6</w:t>
            </w:r>
            <w:r w:rsidR="001D0BF1" w:rsidRPr="00CF1A49">
              <w:t xml:space="preserve"> – </w:t>
            </w:r>
            <w:r w:rsidR="00283A78">
              <w:t>2020</w:t>
            </w:r>
          </w:p>
          <w:p w14:paraId="6D38980E" w14:textId="7EC46D3D" w:rsidR="001D0BF1" w:rsidRPr="00CF1A49" w:rsidRDefault="00283A78" w:rsidP="001D0BF1">
            <w:pPr>
              <w:pStyle w:val="Heading2"/>
              <w:contextualSpacing w:val="0"/>
              <w:outlineLvl w:val="1"/>
            </w:pPr>
            <w:r w:rsidRPr="00283A78">
              <w:t>Front-end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HUFLIT</w:t>
            </w:r>
          </w:p>
          <w:p w14:paraId="3FFCD8A0" w14:textId="7AD69A91" w:rsidR="00C36322" w:rsidRDefault="00C36322" w:rsidP="00C36322">
            <w:r>
              <w:t>Main responsibilities:</w:t>
            </w:r>
          </w:p>
          <w:p w14:paraId="472DA86B" w14:textId="5C80C879" w:rsidR="00283A78" w:rsidRDefault="00283A78" w:rsidP="00283A78">
            <w:pPr>
              <w:pStyle w:val="ListParagraph"/>
              <w:numPr>
                <w:ilvl w:val="0"/>
                <w:numId w:val="21"/>
              </w:numPr>
            </w:pPr>
            <w:r>
              <w:t>Collecting ideas from partners to set full goal.</w:t>
            </w:r>
          </w:p>
          <w:p w14:paraId="3DA2DEB9" w14:textId="197C4C86" w:rsidR="00283A78" w:rsidRDefault="00283A78" w:rsidP="00283A78">
            <w:pPr>
              <w:pStyle w:val="ListParagraph"/>
              <w:numPr>
                <w:ilvl w:val="0"/>
                <w:numId w:val="21"/>
              </w:numPr>
            </w:pPr>
            <w:r>
              <w:t>Developing the frameworks and configure the system.</w:t>
            </w:r>
          </w:p>
          <w:p w14:paraId="2C472E7C" w14:textId="525A6CF5" w:rsidR="00283A78" w:rsidRDefault="00283A78" w:rsidP="00283A78">
            <w:pPr>
              <w:pStyle w:val="ListParagraph"/>
              <w:numPr>
                <w:ilvl w:val="0"/>
                <w:numId w:val="21"/>
              </w:numPr>
            </w:pPr>
            <w:r>
              <w:t>Researching Bootstrap.</w:t>
            </w:r>
          </w:p>
          <w:p w14:paraId="41CF0544" w14:textId="10E41D77" w:rsidR="00283A78" w:rsidRDefault="00283A78" w:rsidP="00283A78">
            <w:pPr>
              <w:pStyle w:val="ListParagraph"/>
              <w:numPr>
                <w:ilvl w:val="0"/>
                <w:numId w:val="21"/>
              </w:numPr>
            </w:pPr>
            <w:r>
              <w:t>Deep learning HTML, CSS.</w:t>
            </w:r>
          </w:p>
          <w:p w14:paraId="3E09E0B6" w14:textId="5BBE3952" w:rsidR="00283A78" w:rsidRDefault="00283A78" w:rsidP="00283A78">
            <w:pPr>
              <w:pStyle w:val="ListParagraph"/>
              <w:numPr>
                <w:ilvl w:val="0"/>
                <w:numId w:val="21"/>
              </w:numPr>
            </w:pPr>
            <w:r>
              <w:t>Design and Coding Front-End Websites.</w:t>
            </w:r>
          </w:p>
          <w:p w14:paraId="1BFE8C3F" w14:textId="677FD827" w:rsidR="00283A78" w:rsidRDefault="00283A78" w:rsidP="00283A78">
            <w:pPr>
              <w:pStyle w:val="ListParagraph"/>
              <w:numPr>
                <w:ilvl w:val="0"/>
                <w:numId w:val="21"/>
              </w:numPr>
            </w:pPr>
            <w:r>
              <w:t>Acknowledge how to use git.</w:t>
            </w:r>
          </w:p>
          <w:p w14:paraId="697195B4" w14:textId="77777777" w:rsidR="001E3120" w:rsidRDefault="00283A78" w:rsidP="00283A78">
            <w:pPr>
              <w:pStyle w:val="ListParagraph"/>
              <w:numPr>
                <w:ilvl w:val="0"/>
                <w:numId w:val="21"/>
              </w:numPr>
            </w:pPr>
            <w:r>
              <w:t>Team size : 2 - 3 classmates</w:t>
            </w:r>
          </w:p>
          <w:p w14:paraId="24AF49A7" w14:textId="77777777" w:rsidR="0087198D" w:rsidRDefault="0087198D" w:rsidP="0087198D">
            <w:r>
              <w:t>Recognition and Gains:</w:t>
            </w:r>
          </w:p>
          <w:p w14:paraId="428016BB" w14:textId="2F949CBD" w:rsidR="0087198D" w:rsidRDefault="0087198D" w:rsidP="00164222">
            <w:pPr>
              <w:pStyle w:val="ListParagraph"/>
              <w:numPr>
                <w:ilvl w:val="0"/>
                <w:numId w:val="22"/>
              </w:numPr>
            </w:pPr>
            <w:r>
              <w:t>Learned new knowledge of Microsoft technologies and</w:t>
            </w:r>
            <w:r>
              <w:t xml:space="preserve"> </w:t>
            </w:r>
            <w:r>
              <w:t>frameworks.</w:t>
            </w:r>
          </w:p>
          <w:p w14:paraId="2F2E33C5" w14:textId="07E58CD0" w:rsidR="0087198D" w:rsidRPr="00CF1A49" w:rsidRDefault="0087198D" w:rsidP="0087198D">
            <w:pPr>
              <w:pStyle w:val="ListParagraph"/>
              <w:numPr>
                <w:ilvl w:val="0"/>
                <w:numId w:val="22"/>
              </w:numPr>
            </w:pPr>
            <w:r>
              <w:t>Improved teamwork and communication skills.</w:t>
            </w:r>
          </w:p>
        </w:tc>
      </w:tr>
      <w:tr w:rsidR="00C36322" w:rsidRPr="00CF1A49" w14:paraId="3F1A78E9" w14:textId="77777777" w:rsidTr="00C36322">
        <w:tc>
          <w:tcPr>
            <w:tcW w:w="9290" w:type="dxa"/>
            <w:tcMar>
              <w:top w:w="216" w:type="dxa"/>
            </w:tcMar>
          </w:tcPr>
          <w:p w14:paraId="297A5A33" w14:textId="62C0B87B" w:rsidR="00C36322" w:rsidRPr="00CF1A49" w:rsidRDefault="00C36322" w:rsidP="00C36322">
            <w:pPr>
              <w:pStyle w:val="Heading3"/>
              <w:contextualSpacing w:val="0"/>
              <w:outlineLvl w:val="2"/>
            </w:pPr>
            <w:r>
              <w:t>2019</w:t>
            </w:r>
            <w:r w:rsidRPr="00CF1A49">
              <w:t xml:space="preserve"> – </w:t>
            </w:r>
            <w:r>
              <w:t>2020</w:t>
            </w:r>
          </w:p>
          <w:p w14:paraId="55E329D9" w14:textId="442486E0" w:rsidR="00C36322" w:rsidRPr="00CF1A49" w:rsidRDefault="00C36322" w:rsidP="00C36322">
            <w:pPr>
              <w:pStyle w:val="Heading2"/>
              <w:contextualSpacing w:val="0"/>
              <w:outlineLvl w:val="1"/>
            </w:pPr>
            <w:r>
              <w:t>video editor</w:t>
            </w:r>
            <w:r w:rsidRPr="00CF1A49">
              <w:t xml:space="preserve">, </w:t>
            </w:r>
            <w:r>
              <w:rPr>
                <w:rStyle w:val="SubtleReference"/>
              </w:rPr>
              <w:t>song nguyen education</w:t>
            </w:r>
          </w:p>
          <w:p w14:paraId="3F00DC44" w14:textId="77777777" w:rsidR="009B650C" w:rsidRPr="009B650C" w:rsidRDefault="00C36322" w:rsidP="009B650C">
            <w:pPr>
              <w:pStyle w:val="Heading3"/>
              <w:numPr>
                <w:ilvl w:val="0"/>
                <w:numId w:val="16"/>
              </w:numPr>
              <w:ind w:left="315"/>
              <w:outlineLvl w:val="2"/>
            </w:pPr>
            <w:bookmarkStart w:id="0" w:name="_Hlk54684402"/>
            <w:r w:rsidRPr="00C36322">
              <w:rPr>
                <w:rFonts w:eastAsiaTheme="minorHAnsi" w:cstheme="minorBidi"/>
                <w:b w:val="0"/>
                <w:caps w:val="0"/>
                <w:szCs w:val="22"/>
              </w:rPr>
              <w:t xml:space="preserve">Edited 10+ videos for Song Nguyen Education : </w:t>
            </w:r>
            <w:r w:rsidR="009B650C">
              <w:rPr>
                <w:rFonts w:eastAsiaTheme="minorHAnsi" w:cstheme="minorBidi"/>
                <w:b w:val="0"/>
                <w:caps w:val="0"/>
                <w:szCs w:val="22"/>
              </w:rPr>
              <w:t xml:space="preserve"> </w:t>
            </w:r>
          </w:p>
          <w:p w14:paraId="10F26BB3" w14:textId="0D061FDB" w:rsidR="00C36322" w:rsidRDefault="00C36322" w:rsidP="009B650C">
            <w:pPr>
              <w:pStyle w:val="Heading3"/>
              <w:numPr>
                <w:ilvl w:val="0"/>
                <w:numId w:val="16"/>
              </w:numPr>
              <w:ind w:left="315"/>
              <w:outlineLvl w:val="2"/>
            </w:pPr>
            <w:r w:rsidRPr="00C36322">
              <w:rPr>
                <w:rFonts w:eastAsiaTheme="minorHAnsi" w:cstheme="minorBidi"/>
                <w:b w:val="0"/>
                <w:caps w:val="0"/>
                <w:szCs w:val="22"/>
              </w:rPr>
              <w:t>http://www.trungtamsongnguyen.com/</w:t>
            </w:r>
            <w:bookmarkEnd w:id="0"/>
          </w:p>
        </w:tc>
      </w:tr>
    </w:tbl>
    <w:sdt>
      <w:sdtPr>
        <w:alias w:val="Education:"/>
        <w:tag w:val="Education:"/>
        <w:id w:val="-1908763273"/>
        <w:placeholder>
          <w:docPart w:val="4F72250BA88A4003BB73B2590F11C166"/>
        </w:placeholder>
        <w:temporary/>
        <w:showingPlcHdr/>
        <w15:appearance w15:val="hidden"/>
      </w:sdtPr>
      <w:sdtEndPr/>
      <w:sdtContent>
        <w:p w14:paraId="6594086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1A85045" w14:textId="77777777" w:rsidTr="00D66A52">
        <w:tc>
          <w:tcPr>
            <w:tcW w:w="9355" w:type="dxa"/>
          </w:tcPr>
          <w:p w14:paraId="7B139B21" w14:textId="1112101E" w:rsidR="001D0BF1" w:rsidRPr="00CF1A49" w:rsidRDefault="000A3C6F" w:rsidP="001D0BF1">
            <w:pPr>
              <w:pStyle w:val="Heading3"/>
              <w:contextualSpacing w:val="0"/>
              <w:outlineLvl w:val="2"/>
            </w:pPr>
            <w:bookmarkStart w:id="1" w:name="_Hlk54556974"/>
            <w:r>
              <w:t>0</w:t>
            </w:r>
            <w:r w:rsidR="007E127F">
              <w:t>7</w:t>
            </w:r>
            <w:r w:rsidR="001D0BF1" w:rsidRPr="00CF1A49">
              <w:t xml:space="preserve"> </w:t>
            </w:r>
            <w:r>
              <w:t>2016</w:t>
            </w:r>
            <w:r w:rsidR="007E127F">
              <w:t xml:space="preserve"> -07 2020</w:t>
            </w:r>
          </w:p>
          <w:p w14:paraId="3A332BE9" w14:textId="37A01988" w:rsidR="001D0BF1" w:rsidRPr="00CF1A49" w:rsidRDefault="000A3C6F" w:rsidP="001D0BF1">
            <w:pPr>
              <w:pStyle w:val="Heading2"/>
              <w:contextualSpacing w:val="0"/>
              <w:outlineLvl w:val="1"/>
            </w:pPr>
            <w:r>
              <w:t xml:space="preserve">engineer </w:t>
            </w:r>
            <w:r w:rsidR="006161EF">
              <w:t>technology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huflit unieversity</w:t>
            </w:r>
          </w:p>
          <w:p w14:paraId="4BE994AD" w14:textId="7134BA56" w:rsidR="007E127F" w:rsidRPr="007E127F" w:rsidRDefault="007E127F" w:rsidP="007E127F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7E127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Major: Software Engineering</w:t>
            </w:r>
          </w:p>
          <w:p w14:paraId="58286B46" w14:textId="4058736F" w:rsidR="007538DC" w:rsidRPr="00CF1A49" w:rsidRDefault="007E127F" w:rsidP="007E127F">
            <w:pPr>
              <w:contextualSpacing w:val="0"/>
            </w:pPr>
            <w:r w:rsidRPr="007E127F">
              <w:t>GPA: 7.0</w:t>
            </w:r>
          </w:p>
        </w:tc>
      </w:tr>
      <w:tr w:rsidR="00F61DF9" w:rsidRPr="00CF1A49" w14:paraId="27A24D13" w14:textId="77777777" w:rsidTr="00F61DF9">
        <w:tc>
          <w:tcPr>
            <w:tcW w:w="9355" w:type="dxa"/>
            <w:tcMar>
              <w:top w:w="216" w:type="dxa"/>
            </w:tcMar>
          </w:tcPr>
          <w:p w14:paraId="511C39DD" w14:textId="755A5B8E" w:rsidR="00F61DF9" w:rsidRPr="00CF1A49" w:rsidRDefault="000A3C6F" w:rsidP="00F61DF9">
            <w:pPr>
              <w:pStyle w:val="Heading3"/>
              <w:contextualSpacing w:val="0"/>
              <w:outlineLvl w:val="2"/>
            </w:pPr>
            <w:r>
              <w:t>09</w:t>
            </w:r>
            <w:r w:rsidR="00F61DF9" w:rsidRPr="00CF1A49">
              <w:t xml:space="preserve"> </w:t>
            </w:r>
            <w:r>
              <w:t>2020</w:t>
            </w:r>
            <w:r w:rsidR="007E127F">
              <w:t xml:space="preserve"> – present</w:t>
            </w:r>
          </w:p>
          <w:p w14:paraId="42E4A21C" w14:textId="16C96E3D" w:rsidR="00F61DF9" w:rsidRPr="00CF1A49" w:rsidRDefault="000A3C6F" w:rsidP="00F61DF9">
            <w:pPr>
              <w:pStyle w:val="Heading2"/>
              <w:contextualSpacing w:val="0"/>
              <w:outlineLvl w:val="1"/>
            </w:pPr>
            <w:r>
              <w:t>website designer</w:t>
            </w:r>
            <w:r w:rsidR="00F61DF9" w:rsidRPr="00CF1A49">
              <w:t xml:space="preserve">, </w:t>
            </w:r>
            <w:r w:rsidRPr="000A3C6F">
              <w:rPr>
                <w:rStyle w:val="SubtleReference"/>
              </w:rPr>
              <w:t>UNIVERSITY OF SCIENCE</w:t>
            </w:r>
            <w:r w:rsidR="00281485">
              <w:rPr>
                <w:rStyle w:val="SubtleReference"/>
              </w:rPr>
              <w:t xml:space="preserve"> </w:t>
            </w:r>
          </w:p>
          <w:p w14:paraId="15E1373D" w14:textId="3CC38BC4" w:rsidR="00F61DF9" w:rsidRDefault="00E70060" w:rsidP="00F61DF9">
            <w:r w:rsidRPr="007E127F">
              <w:t xml:space="preserve">Major: </w:t>
            </w:r>
            <w:r w:rsidR="007E127F">
              <w:t xml:space="preserve">Website </w:t>
            </w:r>
            <w:r>
              <w:t>Design</w:t>
            </w:r>
            <w:r w:rsidR="008128CE">
              <w:t>ing</w:t>
            </w:r>
          </w:p>
          <w:p w14:paraId="367DB476" w14:textId="7AD38F7B" w:rsidR="007E127F" w:rsidRDefault="007E127F" w:rsidP="008128CE">
            <w:pPr>
              <w:pStyle w:val="ListParagraph"/>
              <w:numPr>
                <w:ilvl w:val="0"/>
                <w:numId w:val="16"/>
              </w:numPr>
            </w:pPr>
            <w:r>
              <w:t>Train to be Website Desig</w:t>
            </w:r>
            <w:r w:rsidR="002313EF">
              <w:t>n</w:t>
            </w:r>
            <w:r>
              <w:t xml:space="preserve">er. </w:t>
            </w:r>
          </w:p>
          <w:p w14:paraId="01FFDE57" w14:textId="29E73BA9" w:rsidR="00E70060" w:rsidRDefault="00E70060" w:rsidP="00FC2F32">
            <w:pPr>
              <w:pStyle w:val="ListParagraph"/>
              <w:numPr>
                <w:ilvl w:val="0"/>
                <w:numId w:val="16"/>
              </w:numPr>
            </w:pPr>
            <w:r>
              <w:t>Learning more advance HTML/CSS, frameworks,</w:t>
            </w:r>
            <w:r w:rsidR="008128CE">
              <w:t xml:space="preserve"> </w:t>
            </w:r>
            <w:r>
              <w:t>UX/UI, Figma to use for web products.</w:t>
            </w:r>
          </w:p>
          <w:p w14:paraId="582BE94E" w14:textId="6714E254" w:rsidR="00E70060" w:rsidRDefault="00E70060" w:rsidP="008128CE">
            <w:pPr>
              <w:pStyle w:val="ListParagraph"/>
              <w:numPr>
                <w:ilvl w:val="0"/>
                <w:numId w:val="16"/>
              </w:numPr>
            </w:pPr>
            <w:r>
              <w:t>Experience new frameworks and new technologies.</w:t>
            </w:r>
          </w:p>
        </w:tc>
      </w:tr>
    </w:tbl>
    <w:bookmarkEnd w:id="1"/>
    <w:p w14:paraId="52A1C816" w14:textId="22D97955" w:rsidR="005E54F8" w:rsidRDefault="005E54F8" w:rsidP="00486277">
      <w:pPr>
        <w:pStyle w:val="Heading1"/>
      </w:pPr>
      <w:r>
        <w:lastRenderedPageBreak/>
        <w:t xml:space="preserve">technical </w:t>
      </w:r>
      <w:sdt>
        <w:sdtPr>
          <w:alias w:val="Skills:"/>
          <w:tag w:val="Skills:"/>
          <w:id w:val="-1392877668"/>
          <w:placeholder>
            <w:docPart w:val="98BFC30BB3E14D31B6C00030E230A365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5E54F8" w:rsidRPr="00CF1A49" w14:paraId="792099C3" w14:textId="77777777" w:rsidTr="00CD2068">
        <w:tc>
          <w:tcPr>
            <w:tcW w:w="9355" w:type="dxa"/>
          </w:tcPr>
          <w:p w14:paraId="31ED4173" w14:textId="77777777" w:rsidR="00E1545D" w:rsidRPr="000B401A" w:rsidRDefault="00E1545D" w:rsidP="00E1545D">
            <w:pPr>
              <w:pStyle w:val="Heading2"/>
              <w:outlineLvl w:val="1"/>
            </w:pPr>
            <w:r w:rsidRPr="000B401A">
              <w:rPr>
                <w:caps w:val="0"/>
              </w:rPr>
              <w:t xml:space="preserve">Programming Language </w:t>
            </w:r>
          </w:p>
          <w:p w14:paraId="77679A36" w14:textId="5C940373" w:rsidR="009B650C" w:rsidRDefault="009B650C" w:rsidP="00CD2068">
            <w:r>
              <w:t>HTML/ CSS3</w:t>
            </w:r>
          </w:p>
          <w:p w14:paraId="44793630" w14:textId="3B3B9248" w:rsidR="005E54F8" w:rsidRPr="00CF1A49" w:rsidRDefault="00F80974" w:rsidP="00CD2068">
            <w:r>
              <w:t>Javascript</w:t>
            </w:r>
            <w:r w:rsidR="009B650C">
              <w:t>, JQuery</w:t>
            </w:r>
          </w:p>
        </w:tc>
      </w:tr>
      <w:tr w:rsidR="005E54F8" w:rsidRPr="00CF1A49" w14:paraId="790D7031" w14:textId="77777777" w:rsidTr="00CD2068">
        <w:tc>
          <w:tcPr>
            <w:tcW w:w="9355" w:type="dxa"/>
            <w:tcMar>
              <w:top w:w="216" w:type="dxa"/>
            </w:tcMar>
          </w:tcPr>
          <w:p w14:paraId="7394E2C2" w14:textId="72B23F84" w:rsidR="00E1545D" w:rsidRDefault="00E1545D" w:rsidP="009B650C">
            <w:pPr>
              <w:pStyle w:val="Heading2"/>
            </w:pPr>
            <w:r w:rsidRPr="000B401A">
              <w:rPr>
                <w:caps w:val="0"/>
              </w:rPr>
              <w:t xml:space="preserve">Frameworks </w:t>
            </w:r>
          </w:p>
          <w:p w14:paraId="2EB5370B" w14:textId="53D91662" w:rsidR="005E54F8" w:rsidRDefault="005071E3" w:rsidP="00E1545D">
            <w:r>
              <w:t>Wordpress</w:t>
            </w:r>
            <w:r w:rsidR="00C331F5">
              <w:t>, Bootstrap</w:t>
            </w:r>
          </w:p>
        </w:tc>
      </w:tr>
      <w:tr w:rsidR="00F80974" w:rsidRPr="00CF1A49" w14:paraId="4CAA0FA8" w14:textId="77777777" w:rsidTr="00CD2068">
        <w:tc>
          <w:tcPr>
            <w:tcW w:w="9355" w:type="dxa"/>
            <w:tcMar>
              <w:top w:w="216" w:type="dxa"/>
            </w:tcMar>
          </w:tcPr>
          <w:p w14:paraId="1BA42C39" w14:textId="77777777" w:rsidR="00F80974" w:rsidRDefault="00F80974" w:rsidP="00E1545D">
            <w:pPr>
              <w:pStyle w:val="Heading2"/>
              <w:outlineLvl w:val="1"/>
              <w:rPr>
                <w:caps w:val="0"/>
              </w:rPr>
            </w:pPr>
            <w:r>
              <w:rPr>
                <w:caps w:val="0"/>
              </w:rPr>
              <w:t>Version Control</w:t>
            </w:r>
          </w:p>
          <w:p w14:paraId="5057A036" w14:textId="6E129084" w:rsidR="00F80974" w:rsidRPr="00F80974" w:rsidRDefault="00F80974" w:rsidP="00F80974">
            <w:r>
              <w:t>Git, BitBcuket, Trello</w:t>
            </w:r>
            <w:r w:rsidR="00C77055">
              <w:t>, Figma.</w:t>
            </w:r>
          </w:p>
        </w:tc>
      </w:tr>
      <w:tr w:rsidR="00D6621D" w:rsidRPr="00CF1A49" w14:paraId="0F645092" w14:textId="77777777" w:rsidTr="00CD2068">
        <w:tc>
          <w:tcPr>
            <w:tcW w:w="9355" w:type="dxa"/>
            <w:tcMar>
              <w:top w:w="216" w:type="dxa"/>
            </w:tcMar>
          </w:tcPr>
          <w:p w14:paraId="76B0E44D" w14:textId="6B13D3A6" w:rsidR="00D6621D" w:rsidRDefault="00D6621D" w:rsidP="00E1545D">
            <w:pPr>
              <w:pStyle w:val="Heading2"/>
              <w:outlineLvl w:val="1"/>
              <w:rPr>
                <w:caps w:val="0"/>
              </w:rPr>
            </w:pPr>
            <w:r>
              <w:rPr>
                <w:caps w:val="0"/>
              </w:rPr>
              <w:t>Foreign Languages</w:t>
            </w:r>
          </w:p>
          <w:p w14:paraId="417748CA" w14:textId="77777777" w:rsidR="00521814" w:rsidRPr="00186311" w:rsidRDefault="00521814" w:rsidP="00521814">
            <w:r w:rsidRPr="00186311">
              <w:t>English:</w:t>
            </w:r>
          </w:p>
          <w:p w14:paraId="3874A772" w14:textId="091E2BEB" w:rsidR="00521814" w:rsidRPr="00186311" w:rsidRDefault="00521814" w:rsidP="00521814">
            <w:pPr>
              <w:pStyle w:val="ListParagraph"/>
              <w:numPr>
                <w:ilvl w:val="0"/>
                <w:numId w:val="16"/>
              </w:numPr>
              <w:ind w:left="324"/>
            </w:pPr>
            <w:r w:rsidRPr="00186311">
              <w:t>Reading: Intermediate</w:t>
            </w:r>
          </w:p>
          <w:p w14:paraId="04ECE6F1" w14:textId="46B01C84" w:rsidR="00D6621D" w:rsidRPr="00521814" w:rsidRDefault="00521814" w:rsidP="00521814">
            <w:pPr>
              <w:pStyle w:val="ListParagraph"/>
              <w:numPr>
                <w:ilvl w:val="0"/>
                <w:numId w:val="16"/>
              </w:numPr>
              <w:ind w:left="324"/>
            </w:pPr>
            <w:r w:rsidRPr="00186311">
              <w:t>Speaking: Intermediate</w:t>
            </w:r>
          </w:p>
        </w:tc>
      </w:tr>
      <w:tr w:rsidR="00521814" w:rsidRPr="00CF1A49" w14:paraId="164C9A56" w14:textId="77777777" w:rsidTr="00CD2068">
        <w:tc>
          <w:tcPr>
            <w:tcW w:w="9355" w:type="dxa"/>
            <w:tcMar>
              <w:top w:w="216" w:type="dxa"/>
            </w:tcMar>
          </w:tcPr>
          <w:p w14:paraId="04F2751F" w14:textId="27D92007" w:rsidR="00521814" w:rsidRDefault="00521814" w:rsidP="00E1545D">
            <w:pPr>
              <w:pStyle w:val="Heading2"/>
              <w:outlineLvl w:val="1"/>
              <w:rPr>
                <w:caps w:val="0"/>
              </w:rPr>
            </w:pPr>
            <w:r>
              <w:rPr>
                <w:caps w:val="0"/>
              </w:rPr>
              <w:t xml:space="preserve">Others </w:t>
            </w:r>
          </w:p>
          <w:p w14:paraId="158E8460" w14:textId="51E29B5C" w:rsidR="00521814" w:rsidRDefault="00521814" w:rsidP="00521814">
            <w:r>
              <w:t xml:space="preserve">Adobe </w:t>
            </w:r>
            <w:r w:rsidR="006E7642">
              <w:t>P</w:t>
            </w:r>
            <w:r>
              <w:t>hotoshop</w:t>
            </w:r>
          </w:p>
          <w:p w14:paraId="7D6EE78B" w14:textId="6EBF1F71" w:rsidR="006E7642" w:rsidRDefault="006E7642" w:rsidP="00521814">
            <w:r>
              <w:t>Adobe Dreamweaver</w:t>
            </w:r>
          </w:p>
          <w:p w14:paraId="29A3C1D7" w14:textId="643754F7" w:rsidR="00521814" w:rsidRDefault="00521814" w:rsidP="00521814">
            <w:r>
              <w:t>Microsoft office</w:t>
            </w:r>
          </w:p>
          <w:p w14:paraId="7160702C" w14:textId="77777777" w:rsidR="00521814" w:rsidRDefault="00521814" w:rsidP="00521814">
            <w:r>
              <w:t>Adobe Premiere Pro CC</w:t>
            </w:r>
          </w:p>
          <w:p w14:paraId="1B9C2082" w14:textId="77777777" w:rsidR="00521814" w:rsidRDefault="00521814" w:rsidP="00521814">
            <w:r>
              <w:t>Katalon Studio</w:t>
            </w:r>
          </w:p>
          <w:p w14:paraId="1C4175B0" w14:textId="1B8D62DE" w:rsidR="00521814" w:rsidRDefault="00521814" w:rsidP="00521814">
            <w:r>
              <w:t>SQL Server</w:t>
            </w:r>
          </w:p>
        </w:tc>
      </w:tr>
    </w:tbl>
    <w:p w14:paraId="0C1076F7" w14:textId="77777777" w:rsidR="005E54F8" w:rsidRDefault="005E54F8" w:rsidP="00521814"/>
    <w:p w14:paraId="024F2DA1" w14:textId="77777777" w:rsidR="005E54F8" w:rsidRPr="00CF1A49" w:rsidRDefault="005E54F8" w:rsidP="00521814"/>
    <w:sdt>
      <w:sdtPr>
        <w:alias w:val="Activities:"/>
        <w:tag w:val="Activities:"/>
        <w:id w:val="1223332893"/>
        <w:placeholder>
          <w:docPart w:val="E4F4D2FD9A2843A7BFEB08BE05C95427"/>
        </w:placeholder>
        <w:temporary/>
        <w:showingPlcHdr/>
        <w15:appearance w15:val="hidden"/>
      </w:sdtPr>
      <w:sdtEndPr/>
      <w:sdtContent>
        <w:p w14:paraId="0BE5F136" w14:textId="6E9EC045" w:rsidR="00AD782D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526B2A08" w14:textId="5334710B" w:rsidR="002313EF" w:rsidRDefault="002313EF" w:rsidP="00521814">
      <w:pPr>
        <w:pStyle w:val="ListParagraph"/>
        <w:numPr>
          <w:ilvl w:val="0"/>
          <w:numId w:val="15"/>
        </w:numPr>
        <w:ind w:left="360"/>
      </w:pPr>
      <w:r>
        <w:t xml:space="preserve">Do some example projects on GitHub, my GitHub profile: </w:t>
      </w:r>
      <w:hyperlink r:id="rId7" w:history="1">
        <w:r w:rsidR="00521814" w:rsidRPr="00A40D9A">
          <w:rPr>
            <w:rStyle w:val="Hyperlink"/>
          </w:rPr>
          <w:t>https://github.com/chiphambb</w:t>
        </w:r>
      </w:hyperlink>
    </w:p>
    <w:p w14:paraId="6A78291F" w14:textId="77777777" w:rsidR="00521814" w:rsidRDefault="00521814" w:rsidP="00521814">
      <w:pPr>
        <w:pStyle w:val="ListParagraph"/>
        <w:ind w:left="360"/>
      </w:pPr>
    </w:p>
    <w:p w14:paraId="5E75B20E" w14:textId="74384839" w:rsidR="002313EF" w:rsidRPr="006E1507" w:rsidRDefault="002313EF" w:rsidP="002313EF">
      <w:pPr>
        <w:pStyle w:val="ListParagraph"/>
        <w:numPr>
          <w:ilvl w:val="0"/>
          <w:numId w:val="15"/>
        </w:numPr>
        <w:ind w:left="360"/>
      </w:pPr>
      <w:r>
        <w:t>Edited 10+ videos for Song Nguyen Education : http://www.trungtamsongnguyen.com/</w:t>
      </w:r>
    </w:p>
    <w:sectPr w:rsidR="002313EF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EA46A" w14:textId="77777777" w:rsidR="00FA105D" w:rsidRDefault="00FA105D" w:rsidP="0068194B">
      <w:r>
        <w:separator/>
      </w:r>
    </w:p>
    <w:p w14:paraId="7ED6537E" w14:textId="77777777" w:rsidR="00FA105D" w:rsidRDefault="00FA105D"/>
    <w:p w14:paraId="7F4DF292" w14:textId="77777777" w:rsidR="00FA105D" w:rsidRDefault="00FA105D"/>
  </w:endnote>
  <w:endnote w:type="continuationSeparator" w:id="0">
    <w:p w14:paraId="2F027DEE" w14:textId="77777777" w:rsidR="00FA105D" w:rsidRDefault="00FA105D" w:rsidP="0068194B">
      <w:r>
        <w:continuationSeparator/>
      </w:r>
    </w:p>
    <w:p w14:paraId="0DA5EBCE" w14:textId="77777777" w:rsidR="00FA105D" w:rsidRDefault="00FA105D"/>
    <w:p w14:paraId="3153F73B" w14:textId="77777777" w:rsidR="00FA105D" w:rsidRDefault="00FA10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8ABEE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ACB48" w14:textId="77777777" w:rsidR="00FA105D" w:rsidRDefault="00FA105D" w:rsidP="0068194B">
      <w:r>
        <w:separator/>
      </w:r>
    </w:p>
    <w:p w14:paraId="4F358649" w14:textId="77777777" w:rsidR="00FA105D" w:rsidRDefault="00FA105D"/>
    <w:p w14:paraId="536D858C" w14:textId="77777777" w:rsidR="00FA105D" w:rsidRDefault="00FA105D"/>
  </w:footnote>
  <w:footnote w:type="continuationSeparator" w:id="0">
    <w:p w14:paraId="11B0C5DE" w14:textId="77777777" w:rsidR="00FA105D" w:rsidRDefault="00FA105D" w:rsidP="0068194B">
      <w:r>
        <w:continuationSeparator/>
      </w:r>
    </w:p>
    <w:p w14:paraId="45A39915" w14:textId="77777777" w:rsidR="00FA105D" w:rsidRDefault="00FA105D"/>
    <w:p w14:paraId="3034A6C0" w14:textId="77777777" w:rsidR="00FA105D" w:rsidRDefault="00FA10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6860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0BDDB8" wp14:editId="1345DAC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B477E4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2870B46"/>
    <w:multiLevelType w:val="hybridMultilevel"/>
    <w:tmpl w:val="3A427F0A"/>
    <w:lvl w:ilvl="0" w:tplc="97B8F7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A381668"/>
    <w:multiLevelType w:val="hybridMultilevel"/>
    <w:tmpl w:val="8C529A0E"/>
    <w:lvl w:ilvl="0" w:tplc="97B8F7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B00AC"/>
    <w:multiLevelType w:val="hybridMultilevel"/>
    <w:tmpl w:val="D2D015DC"/>
    <w:lvl w:ilvl="0" w:tplc="48F43BCA">
      <w:start w:val="1"/>
      <w:numFmt w:val="bullet"/>
      <w:lvlText w:val="-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203BF6"/>
    <w:multiLevelType w:val="hybridMultilevel"/>
    <w:tmpl w:val="DBCCCB96"/>
    <w:lvl w:ilvl="0" w:tplc="1BD622D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73E51"/>
    <w:multiLevelType w:val="hybridMultilevel"/>
    <w:tmpl w:val="E49A760C"/>
    <w:lvl w:ilvl="0" w:tplc="13CE2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66836"/>
    <w:multiLevelType w:val="hybridMultilevel"/>
    <w:tmpl w:val="706C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3977FA2"/>
    <w:multiLevelType w:val="hybridMultilevel"/>
    <w:tmpl w:val="1F10FC08"/>
    <w:lvl w:ilvl="0" w:tplc="13CE2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20445"/>
    <w:multiLevelType w:val="hybridMultilevel"/>
    <w:tmpl w:val="1614436C"/>
    <w:lvl w:ilvl="0" w:tplc="97B8F7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F23B3"/>
    <w:multiLevelType w:val="hybridMultilevel"/>
    <w:tmpl w:val="72A6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1"/>
  </w:num>
  <w:num w:numId="15">
    <w:abstractNumId w:val="10"/>
  </w:num>
  <w:num w:numId="16">
    <w:abstractNumId w:val="12"/>
  </w:num>
  <w:num w:numId="17">
    <w:abstractNumId w:val="20"/>
  </w:num>
  <w:num w:numId="18">
    <w:abstractNumId w:val="15"/>
  </w:num>
  <w:num w:numId="19">
    <w:abstractNumId w:val="13"/>
  </w:num>
  <w:num w:numId="20">
    <w:abstractNumId w:val="17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22"/>
    <w:rsid w:val="000001EF"/>
    <w:rsid w:val="00007322"/>
    <w:rsid w:val="00007728"/>
    <w:rsid w:val="00024584"/>
    <w:rsid w:val="00024730"/>
    <w:rsid w:val="00055E95"/>
    <w:rsid w:val="0007021F"/>
    <w:rsid w:val="000A3C6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3EF"/>
    <w:rsid w:val="00236D54"/>
    <w:rsid w:val="00241D8C"/>
    <w:rsid w:val="00241FDB"/>
    <w:rsid w:val="0024720C"/>
    <w:rsid w:val="002617AE"/>
    <w:rsid w:val="002638D0"/>
    <w:rsid w:val="002647D3"/>
    <w:rsid w:val="00275EAE"/>
    <w:rsid w:val="00281485"/>
    <w:rsid w:val="00283A78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71E3"/>
    <w:rsid w:val="00510392"/>
    <w:rsid w:val="00513E2A"/>
    <w:rsid w:val="00521814"/>
    <w:rsid w:val="00566A35"/>
    <w:rsid w:val="0056701E"/>
    <w:rsid w:val="005710A2"/>
    <w:rsid w:val="005740D7"/>
    <w:rsid w:val="005A0F26"/>
    <w:rsid w:val="005A1B10"/>
    <w:rsid w:val="005A6850"/>
    <w:rsid w:val="005B1B1B"/>
    <w:rsid w:val="005C5932"/>
    <w:rsid w:val="005D3CA7"/>
    <w:rsid w:val="005D4CC1"/>
    <w:rsid w:val="005E54F8"/>
    <w:rsid w:val="005F121B"/>
    <w:rsid w:val="005F4B91"/>
    <w:rsid w:val="005F55D2"/>
    <w:rsid w:val="006161EF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E7642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127F"/>
    <w:rsid w:val="007E6A61"/>
    <w:rsid w:val="00801140"/>
    <w:rsid w:val="00803404"/>
    <w:rsid w:val="00806476"/>
    <w:rsid w:val="008128CE"/>
    <w:rsid w:val="00834955"/>
    <w:rsid w:val="00855B59"/>
    <w:rsid w:val="00860461"/>
    <w:rsid w:val="0086487C"/>
    <w:rsid w:val="00870B20"/>
    <w:rsid w:val="0087198D"/>
    <w:rsid w:val="0087314B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650C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2997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48BB"/>
    <w:rsid w:val="00BF61AC"/>
    <w:rsid w:val="00C16210"/>
    <w:rsid w:val="00C331F5"/>
    <w:rsid w:val="00C36322"/>
    <w:rsid w:val="00C47FA6"/>
    <w:rsid w:val="00C57FC6"/>
    <w:rsid w:val="00C66A7D"/>
    <w:rsid w:val="00C77055"/>
    <w:rsid w:val="00C779DA"/>
    <w:rsid w:val="00C814F7"/>
    <w:rsid w:val="00CA47D4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1C48"/>
    <w:rsid w:val="00D6621D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545D"/>
    <w:rsid w:val="00E2397A"/>
    <w:rsid w:val="00E254DB"/>
    <w:rsid w:val="00E300FC"/>
    <w:rsid w:val="00E362DB"/>
    <w:rsid w:val="00E5632B"/>
    <w:rsid w:val="00E70060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EF76A3"/>
    <w:rsid w:val="00F130DD"/>
    <w:rsid w:val="00F24884"/>
    <w:rsid w:val="00F476C4"/>
    <w:rsid w:val="00F61DF9"/>
    <w:rsid w:val="00F80974"/>
    <w:rsid w:val="00F81960"/>
    <w:rsid w:val="00F8769D"/>
    <w:rsid w:val="00F9350C"/>
    <w:rsid w:val="00F94EB5"/>
    <w:rsid w:val="00F9624D"/>
    <w:rsid w:val="00FA105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A2628"/>
  <w15:chartTrackingRefBased/>
  <w15:docId w15:val="{C56069DF-5B19-4061-997E-8FCB62D6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31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3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hiphamb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ph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BFA0CE80D14D7CB947DA6CB021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E52E6-1316-4B5E-A74F-B5A86AD8330F}"/>
      </w:docPartPr>
      <w:docPartBody>
        <w:p w:rsidR="00D00ACD" w:rsidRDefault="0093551B">
          <w:pPr>
            <w:pStyle w:val="04BFA0CE80D14D7CB947DA6CB0211670"/>
          </w:pPr>
          <w:r w:rsidRPr="00CF1A49">
            <w:t>·</w:t>
          </w:r>
        </w:p>
      </w:docPartBody>
    </w:docPart>
    <w:docPart>
      <w:docPartPr>
        <w:name w:val="2E5FE337C91A4B9F97F63A0A7E58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EBF54-B250-43DB-9F85-11E57395DF88}"/>
      </w:docPartPr>
      <w:docPartBody>
        <w:p w:rsidR="00D00ACD" w:rsidRDefault="0093551B">
          <w:pPr>
            <w:pStyle w:val="2E5FE337C91A4B9F97F63A0A7E588424"/>
          </w:pPr>
          <w:r w:rsidRPr="00CF1A49">
            <w:t>·</w:t>
          </w:r>
        </w:p>
      </w:docPartBody>
    </w:docPart>
    <w:docPart>
      <w:docPartPr>
        <w:name w:val="B4EA1B8384D347F888E6CFBE474CC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9420F-31DA-4466-B42E-DD3CECA830E2}"/>
      </w:docPartPr>
      <w:docPartBody>
        <w:p w:rsidR="00D00ACD" w:rsidRDefault="0093551B">
          <w:pPr>
            <w:pStyle w:val="B4EA1B8384D347F888E6CFBE474CC8F0"/>
          </w:pPr>
          <w:r w:rsidRPr="00CF1A49">
            <w:t>·</w:t>
          </w:r>
        </w:p>
      </w:docPartBody>
    </w:docPart>
    <w:docPart>
      <w:docPartPr>
        <w:name w:val="7C6C9573C5564BBBA9CF93B9C3AA5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93F87-26B6-47DF-82FB-ED354480BF66}"/>
      </w:docPartPr>
      <w:docPartBody>
        <w:p w:rsidR="00D00ACD" w:rsidRDefault="0093551B">
          <w:pPr>
            <w:pStyle w:val="7C6C9573C5564BBBA9CF93B9C3AA5EAD"/>
          </w:pPr>
          <w:r w:rsidRPr="00CF1A49">
            <w:t>Experience</w:t>
          </w:r>
        </w:p>
      </w:docPartBody>
    </w:docPart>
    <w:docPart>
      <w:docPartPr>
        <w:name w:val="4F72250BA88A4003BB73B2590F11C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EA0B1-EDDB-4C82-946C-8460A479535A}"/>
      </w:docPartPr>
      <w:docPartBody>
        <w:p w:rsidR="00D00ACD" w:rsidRDefault="0093551B">
          <w:pPr>
            <w:pStyle w:val="4F72250BA88A4003BB73B2590F11C166"/>
          </w:pPr>
          <w:r w:rsidRPr="00CF1A49">
            <w:t>Education</w:t>
          </w:r>
        </w:p>
      </w:docPartBody>
    </w:docPart>
    <w:docPart>
      <w:docPartPr>
        <w:name w:val="98BFC30BB3E14D31B6C00030E230A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4BEA5-F192-41B1-8BEB-18A3B985DFE8}"/>
      </w:docPartPr>
      <w:docPartBody>
        <w:p w:rsidR="00D00ACD" w:rsidRDefault="0093551B">
          <w:pPr>
            <w:pStyle w:val="98BFC30BB3E14D31B6C00030E230A365"/>
          </w:pPr>
          <w:r w:rsidRPr="00CF1A49">
            <w:t>Skills</w:t>
          </w:r>
        </w:p>
      </w:docPartBody>
    </w:docPart>
    <w:docPart>
      <w:docPartPr>
        <w:name w:val="E4F4D2FD9A2843A7BFEB08BE05C95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22C36-1245-4974-94D2-749CE7F20202}"/>
      </w:docPartPr>
      <w:docPartBody>
        <w:p w:rsidR="00D00ACD" w:rsidRDefault="0093551B">
          <w:pPr>
            <w:pStyle w:val="E4F4D2FD9A2843A7BFEB08BE05C95427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1B"/>
    <w:rsid w:val="00383325"/>
    <w:rsid w:val="003F2C4F"/>
    <w:rsid w:val="0093551B"/>
    <w:rsid w:val="00A4794C"/>
    <w:rsid w:val="00B63E6C"/>
    <w:rsid w:val="00C343C6"/>
    <w:rsid w:val="00D00ACD"/>
    <w:rsid w:val="00E4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4BFA0CE80D14D7CB947DA6CB0211670">
    <w:name w:val="04BFA0CE80D14D7CB947DA6CB0211670"/>
  </w:style>
  <w:style w:type="paragraph" w:customStyle="1" w:styleId="2E5FE337C91A4B9F97F63A0A7E588424">
    <w:name w:val="2E5FE337C91A4B9F97F63A0A7E588424"/>
  </w:style>
  <w:style w:type="paragraph" w:customStyle="1" w:styleId="B4EA1B8384D347F888E6CFBE474CC8F0">
    <w:name w:val="B4EA1B8384D347F888E6CFBE474CC8F0"/>
  </w:style>
  <w:style w:type="paragraph" w:customStyle="1" w:styleId="7C6C9573C5564BBBA9CF93B9C3AA5EAD">
    <w:name w:val="7C6C9573C5564BBBA9CF93B9C3AA5EAD"/>
  </w:style>
  <w:style w:type="character" w:styleId="SubtleReference">
    <w:name w:val="Subtle Reference"/>
    <w:basedOn w:val="DefaultParagraphFont"/>
    <w:uiPriority w:val="10"/>
    <w:qFormat/>
    <w:rsid w:val="0093551B"/>
    <w:rPr>
      <w:b/>
      <w:caps w:val="0"/>
      <w:smallCaps/>
      <w:color w:val="595959" w:themeColor="text1" w:themeTint="A6"/>
    </w:rPr>
  </w:style>
  <w:style w:type="paragraph" w:customStyle="1" w:styleId="4F72250BA88A4003BB73B2590F11C166">
    <w:name w:val="4F72250BA88A4003BB73B2590F11C166"/>
  </w:style>
  <w:style w:type="paragraph" w:customStyle="1" w:styleId="98BFC30BB3E14D31B6C00030E230A365">
    <w:name w:val="98BFC30BB3E14D31B6C00030E230A365"/>
  </w:style>
  <w:style w:type="paragraph" w:customStyle="1" w:styleId="E4F4D2FD9A2843A7BFEB08BE05C95427">
    <w:name w:val="E4F4D2FD9A2843A7BFEB08BE05C95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16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Trúc Chichi</dc:creator>
  <cp:keywords/>
  <dc:description/>
  <cp:lastModifiedBy>Trúc Chichi</cp:lastModifiedBy>
  <cp:revision>13</cp:revision>
  <dcterms:created xsi:type="dcterms:W3CDTF">2020-10-27T03:08:00Z</dcterms:created>
  <dcterms:modified xsi:type="dcterms:W3CDTF">2021-01-21T09:54:00Z</dcterms:modified>
  <cp:category/>
</cp:coreProperties>
</file>